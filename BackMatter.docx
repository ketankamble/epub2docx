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EC5D4" w14:textId="77777777" w:rsidR="0020137D" w:rsidRPr="008D413A" w:rsidRDefault="0020137D" w:rsidP="0020137D">
      <w:pPr>
        <w:pStyle w:val="P-Regular"/>
      </w:pPr>
      <w:r w:rsidRPr="00F85A1E">
        <w:rPr>
          <w:noProof/>
        </w:rPr>
        <w:drawing>
          <wp:inline distT="0" distB="0" distL="0" distR="0" wp14:anchorId="309DBB0A" wp14:editId="2E1D3511">
            <wp:extent cx="2243470" cy="7142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8753" cy="719141"/>
                    </a:xfrm>
                    <a:prstGeom prst="rect">
                      <a:avLst/>
                    </a:prstGeom>
                    <a:noFill/>
                    <a:ln>
                      <a:noFill/>
                    </a:ln>
                  </pic:spPr>
                </pic:pic>
              </a:graphicData>
            </a:graphic>
          </wp:inline>
        </w:drawing>
      </w:r>
    </w:p>
    <w:p w14:paraId="1F88309B" w14:textId="77777777" w:rsidR="0020137D" w:rsidRPr="0034038E" w:rsidRDefault="0020137D" w:rsidP="0020137D">
      <w:pPr>
        <w:pStyle w:val="P-Regular"/>
        <w:rPr>
          <w:rStyle w:val="P-URL"/>
        </w:rPr>
      </w:pPr>
      <w:r w:rsidRPr="0034038E">
        <w:rPr>
          <w:rStyle w:val="P-URL"/>
        </w:rPr>
        <w:t>Packt.com</w:t>
      </w:r>
    </w:p>
    <w:p w14:paraId="46BD74F0" w14:textId="77777777" w:rsidR="0020137D" w:rsidRPr="008D413A" w:rsidRDefault="0020137D" w:rsidP="0020137D">
      <w:pPr>
        <w:pStyle w:val="P-Regular"/>
      </w:pPr>
      <w:r w:rsidRPr="008D413A">
        <w:t>Subscribe to our online digital library for full access to over 7,000 books and videos, as well as industry leading tools to help you plan your personal development and advance your career. For more information, please visit our website.</w:t>
      </w:r>
    </w:p>
    <w:p w14:paraId="6D3BF1BA" w14:textId="77777777" w:rsidR="0020137D" w:rsidRPr="008D413A" w:rsidRDefault="0020137D" w:rsidP="0020137D">
      <w:pPr>
        <w:pStyle w:val="H1-Section"/>
      </w:pPr>
      <w:r w:rsidRPr="008D413A">
        <w:t>Why subscribe?</w:t>
      </w:r>
    </w:p>
    <w:p w14:paraId="2FB564E8" w14:textId="77777777" w:rsidR="0020137D" w:rsidRPr="008D413A" w:rsidRDefault="0020137D" w:rsidP="0020137D">
      <w:pPr>
        <w:pStyle w:val="L-Bullets"/>
      </w:pPr>
      <w:r w:rsidRPr="008D413A">
        <w:t>Spend less time learning and more time coding with practical eBooks and Videos from over 4,000 industry professionals</w:t>
      </w:r>
    </w:p>
    <w:p w14:paraId="5CECE754" w14:textId="77777777" w:rsidR="0020137D" w:rsidRPr="008D413A" w:rsidRDefault="0020137D" w:rsidP="0020137D">
      <w:pPr>
        <w:pStyle w:val="L-Bullets"/>
      </w:pPr>
      <w:r w:rsidRPr="008D413A">
        <w:t>Improve your learning with Skill Plans built especially for you</w:t>
      </w:r>
    </w:p>
    <w:p w14:paraId="0773738F" w14:textId="77777777" w:rsidR="0020137D" w:rsidRPr="008D413A" w:rsidRDefault="0020137D" w:rsidP="0020137D">
      <w:pPr>
        <w:pStyle w:val="L-Bullets"/>
      </w:pPr>
      <w:r w:rsidRPr="008D413A">
        <w:t>Get a free eBook or video every month</w:t>
      </w:r>
    </w:p>
    <w:p w14:paraId="7324F9F5" w14:textId="77777777" w:rsidR="0020137D" w:rsidRPr="008D413A" w:rsidRDefault="0020137D" w:rsidP="0020137D">
      <w:pPr>
        <w:pStyle w:val="L-Bullets"/>
      </w:pPr>
      <w:r w:rsidRPr="008D413A">
        <w:t>Fully searchable for easy access to vital information</w:t>
      </w:r>
    </w:p>
    <w:p w14:paraId="6C961101" w14:textId="77777777" w:rsidR="0020137D" w:rsidRPr="008D413A" w:rsidRDefault="0020137D" w:rsidP="0020137D">
      <w:pPr>
        <w:pStyle w:val="L-Bullets"/>
      </w:pPr>
      <w:r w:rsidRPr="008D413A">
        <w:t>Copy and paste, print, and bookmark content</w:t>
      </w:r>
    </w:p>
    <w:p w14:paraId="54174DDF" w14:textId="77777777" w:rsidR="0020137D" w:rsidRPr="008D413A" w:rsidRDefault="0020137D" w:rsidP="0020137D">
      <w:pPr>
        <w:pStyle w:val="P-Regular"/>
      </w:pPr>
      <w:r w:rsidRPr="008D413A">
        <w:t xml:space="preserve">Did you know that </w:t>
      </w:r>
      <w:proofErr w:type="spellStart"/>
      <w:r w:rsidRPr="008D413A">
        <w:t>Packt</w:t>
      </w:r>
      <w:proofErr w:type="spellEnd"/>
      <w:r w:rsidRPr="008D413A">
        <w:t xml:space="preserve"> offers eBook versions of every book published, with PDF and </w:t>
      </w:r>
      <w:proofErr w:type="spellStart"/>
      <w:r w:rsidRPr="008D413A">
        <w:t>ePub</w:t>
      </w:r>
      <w:proofErr w:type="spellEnd"/>
      <w:r w:rsidRPr="008D413A">
        <w:t xml:space="preserve"> files available? You can upgrade to the eBook version at </w:t>
      </w:r>
      <w:r w:rsidRPr="005C353A">
        <w:rPr>
          <w:rStyle w:val="P-URL"/>
        </w:rPr>
        <w:t>packt.com</w:t>
      </w:r>
      <w:r w:rsidRPr="008D413A">
        <w:t xml:space="preserve"> and as a print book customer, you are entitled to a discount on the eBook copy. Get in touch with us at </w:t>
      </w:r>
      <w:r w:rsidRPr="005C353A">
        <w:rPr>
          <w:rStyle w:val="P-URL"/>
        </w:rPr>
        <w:t>customercare@packtpub.com</w:t>
      </w:r>
      <w:r w:rsidRPr="008D413A">
        <w:t xml:space="preserve"> for more details.</w:t>
      </w:r>
    </w:p>
    <w:p w14:paraId="1D133D41" w14:textId="77777777" w:rsidR="0020137D" w:rsidRDefault="0020137D" w:rsidP="0020137D">
      <w:pPr>
        <w:pStyle w:val="P-Regular"/>
      </w:pPr>
      <w:r w:rsidRPr="008D413A">
        <w:t xml:space="preserve">At </w:t>
      </w:r>
      <w:r w:rsidRPr="00FF20BC">
        <w:rPr>
          <w:rStyle w:val="P-URL"/>
        </w:rPr>
        <w:t>www.packt.com</w:t>
      </w:r>
      <w:r w:rsidRPr="008D413A">
        <w:t xml:space="preserve">, you can also read a collection of free technical articles, sign up for a range of free newsletters, and receive exclusive discounts and offers on </w:t>
      </w:r>
      <w:proofErr w:type="spellStart"/>
      <w:r w:rsidRPr="008D413A">
        <w:t>Packt</w:t>
      </w:r>
      <w:proofErr w:type="spellEnd"/>
      <w:r w:rsidRPr="008D413A">
        <w:t xml:space="preserve"> books and eBooks.</w:t>
      </w:r>
    </w:p>
    <w:p w14:paraId="0621A6E8" w14:textId="77777777" w:rsidR="00D16C74" w:rsidRPr="00E7149F" w:rsidRDefault="0020137D" w:rsidP="00E7149F">
      <w:pPr>
        <w:rPr>
          <w:rFonts w:eastAsia="Arial"/>
          <w:lang w:val="en"/>
        </w:rPr>
      </w:pPr>
      <w:r>
        <w:br w:type="page"/>
      </w:r>
    </w:p>
    <w:p w14:paraId="540CBFE9" w14:textId="77777777" w:rsidR="00B62B35" w:rsidRDefault="00B62B35" w:rsidP="00B62B35">
      <w:pPr>
        <w:pStyle w:val="H1-Chapter"/>
      </w:pPr>
      <w:r w:rsidRPr="00B62B35">
        <w:lastRenderedPageBreak/>
        <w:t>Other Books You May Enjoy</w:t>
      </w:r>
    </w:p>
    <w:p w14:paraId="082B3F3D" w14:textId="77777777" w:rsidR="004C29BE" w:rsidRDefault="0009120A" w:rsidP="00B62A3E">
      <w:pPr>
        <w:pStyle w:val="P-Regular"/>
      </w:pPr>
      <w:r>
        <w:t xml:space="preserve">If you enjoyed </w:t>
      </w:r>
      <w:r w:rsidRPr="00B62A3E">
        <w:t xml:space="preserve">this </w:t>
      </w:r>
      <w:r>
        <w:t xml:space="preserve">book, you may be interested in these other books by </w:t>
      </w:r>
      <w:proofErr w:type="spellStart"/>
      <w:r>
        <w:t>Packt</w:t>
      </w:r>
      <w:proofErr w:type="spellEnd"/>
      <w:r>
        <w:t>:</w:t>
      </w:r>
    </w:p>
    <w:p w14:paraId="7E25C8B8" w14:textId="2E9E3D35" w:rsidR="0009120A" w:rsidRDefault="00531782" w:rsidP="0009120A">
      <w:pPr>
        <w:pStyle w:val="P-Regular"/>
      </w:pPr>
      <w:r>
        <w:rPr>
          <w:noProof/>
        </w:rPr>
        <w:t>{{ cover }}</w:t>
      </w:r>
    </w:p>
    <w:p w14:paraId="0A923894" w14:textId="10168D07" w:rsidR="0009120A" w:rsidRDefault="00531782" w:rsidP="0009120A">
      <w:pPr>
        <w:pStyle w:val="P-Regular"/>
        <w:rPr>
          <w:rStyle w:val="P-Keyword"/>
        </w:rPr>
      </w:pPr>
      <w:proofErr w:type="gramStart"/>
      <w:r w:rsidRPr="00531782">
        <w:rPr>
          <w:rStyle w:val="P-Keyword"/>
        </w:rPr>
        <w:t xml:space="preserve">{{ </w:t>
      </w:r>
      <w:proofErr w:type="spellStart"/>
      <w:r>
        <w:rPr>
          <w:rStyle w:val="P-Keyword"/>
        </w:rPr>
        <w:t>p</w:t>
      </w:r>
      <w:r w:rsidRPr="00531782">
        <w:rPr>
          <w:rStyle w:val="P-Keyword"/>
        </w:rPr>
        <w:t>roduct</w:t>
      </w:r>
      <w:proofErr w:type="gramEnd"/>
      <w:r>
        <w:rPr>
          <w:rStyle w:val="P-Keyword"/>
        </w:rPr>
        <w:t>_name</w:t>
      </w:r>
      <w:proofErr w:type="spellEnd"/>
      <w:r w:rsidRPr="00531782">
        <w:rPr>
          <w:rStyle w:val="P-Keyword"/>
        </w:rPr>
        <w:t xml:space="preserve"> }}</w:t>
      </w:r>
    </w:p>
    <w:p w14:paraId="4C2D0CA6" w14:textId="11505B50" w:rsidR="008B20F6" w:rsidRPr="008B20F6" w:rsidRDefault="008B20F6" w:rsidP="008B20F6">
      <w:pPr>
        <w:pStyle w:val="SP-Editorial"/>
      </w:pPr>
      <w:proofErr w:type="gramStart"/>
      <w:r w:rsidRPr="008B20F6">
        <w:t>{{ link</w:t>
      </w:r>
      <w:proofErr w:type="gramEnd"/>
      <w:r w:rsidRPr="008B20F6">
        <w:t xml:space="preserve"> }}</w:t>
      </w:r>
    </w:p>
    <w:p w14:paraId="26913173" w14:textId="01967B11" w:rsidR="0009120A" w:rsidRDefault="00531782" w:rsidP="0009120A">
      <w:pPr>
        <w:pStyle w:val="P-Regular"/>
      </w:pPr>
      <w:proofErr w:type="gramStart"/>
      <w:r>
        <w:t>{{ author</w:t>
      </w:r>
      <w:proofErr w:type="gramEnd"/>
      <w:r>
        <w:t xml:space="preserve"> }}</w:t>
      </w:r>
    </w:p>
    <w:p w14:paraId="2B22DEA6" w14:textId="04FBEEA8" w:rsidR="004C29BE" w:rsidRDefault="0009120A" w:rsidP="0009120A">
      <w:pPr>
        <w:pStyle w:val="P-Regular"/>
      </w:pPr>
      <w:r>
        <w:t xml:space="preserve">ISBN: </w:t>
      </w:r>
      <w:proofErr w:type="gramStart"/>
      <w:r w:rsidR="00531782">
        <w:t xml:space="preserve">{{ </w:t>
      </w:r>
      <w:proofErr w:type="spellStart"/>
      <w:r w:rsidR="00531782">
        <w:t>isbn</w:t>
      </w:r>
      <w:proofErr w:type="spellEnd"/>
      <w:proofErr w:type="gramEnd"/>
      <w:r w:rsidR="00531782">
        <w:t xml:space="preserve"> }}</w:t>
      </w:r>
    </w:p>
    <w:p w14:paraId="4FFF4E57" w14:textId="079EDA19" w:rsidR="00531782" w:rsidRDefault="00531782" w:rsidP="00531782">
      <w:pPr>
        <w:pStyle w:val="L-Bullets"/>
      </w:pPr>
      <w:proofErr w:type="gramStart"/>
      <w:r>
        <w:t>{{ bullets</w:t>
      </w:r>
      <w:proofErr w:type="gramEnd"/>
      <w:r>
        <w:t xml:space="preserve"> }}</w:t>
      </w:r>
    </w:p>
    <w:p w14:paraId="56ECDD0F" w14:textId="209A0B86" w:rsidR="00531782" w:rsidRDefault="00531782" w:rsidP="00531782">
      <w:pPr>
        <w:pStyle w:val="P-Regular"/>
      </w:pPr>
      <w:r>
        <w:rPr>
          <w:noProof/>
        </w:rPr>
        <w:t>{{ cover2 }}</w:t>
      </w:r>
    </w:p>
    <w:p w14:paraId="57E964FC" w14:textId="52CBCF33" w:rsidR="00531782" w:rsidRDefault="00531782" w:rsidP="00531782">
      <w:pPr>
        <w:pStyle w:val="P-Regular"/>
        <w:rPr>
          <w:rStyle w:val="P-Keyword"/>
        </w:rPr>
      </w:pPr>
      <w:proofErr w:type="gramStart"/>
      <w:r w:rsidRPr="00531782">
        <w:rPr>
          <w:rStyle w:val="P-Keyword"/>
        </w:rPr>
        <w:t xml:space="preserve">{{ </w:t>
      </w:r>
      <w:r>
        <w:rPr>
          <w:rStyle w:val="P-Keyword"/>
        </w:rPr>
        <w:t>p</w:t>
      </w:r>
      <w:r w:rsidRPr="00531782">
        <w:rPr>
          <w:rStyle w:val="P-Keyword"/>
        </w:rPr>
        <w:t>roduct</w:t>
      </w:r>
      <w:proofErr w:type="gramEnd"/>
      <w:r>
        <w:rPr>
          <w:rStyle w:val="P-Keyword"/>
        </w:rPr>
        <w:t>_name2</w:t>
      </w:r>
      <w:r w:rsidRPr="00531782">
        <w:rPr>
          <w:rStyle w:val="P-Keyword"/>
        </w:rPr>
        <w:t xml:space="preserve"> }}</w:t>
      </w:r>
    </w:p>
    <w:p w14:paraId="6FD8A7C6" w14:textId="542B8047" w:rsidR="008B20F6" w:rsidRPr="0009120A" w:rsidRDefault="008B20F6" w:rsidP="008B20F6">
      <w:pPr>
        <w:pStyle w:val="SP-Editorial"/>
      </w:pPr>
      <w:proofErr w:type="gramStart"/>
      <w:r>
        <w:t>{{ link</w:t>
      </w:r>
      <w:proofErr w:type="gramEnd"/>
      <w:r>
        <w:t>2 }}</w:t>
      </w:r>
    </w:p>
    <w:p w14:paraId="2FD3FDE6" w14:textId="5DDF42A1" w:rsidR="00531782" w:rsidRDefault="00531782" w:rsidP="00531782">
      <w:pPr>
        <w:pStyle w:val="P-Regular"/>
      </w:pPr>
      <w:proofErr w:type="gramStart"/>
      <w:r>
        <w:t>{{ author</w:t>
      </w:r>
      <w:proofErr w:type="gramEnd"/>
      <w:r>
        <w:t>2 }}</w:t>
      </w:r>
    </w:p>
    <w:p w14:paraId="72C03F09" w14:textId="590C0A81" w:rsidR="00531782" w:rsidRDefault="00531782" w:rsidP="00531782">
      <w:pPr>
        <w:pStyle w:val="P-Regular"/>
      </w:pPr>
      <w:r>
        <w:t xml:space="preserve">ISBN: </w:t>
      </w:r>
      <w:proofErr w:type="gramStart"/>
      <w:r>
        <w:t>{{ isbn</w:t>
      </w:r>
      <w:proofErr w:type="gramEnd"/>
      <w:r>
        <w:t>2 }}</w:t>
      </w:r>
    </w:p>
    <w:p w14:paraId="543F3E58" w14:textId="3DFBE5E8" w:rsidR="00531782" w:rsidRDefault="00531782" w:rsidP="00531782">
      <w:pPr>
        <w:pStyle w:val="L-Bullets"/>
      </w:pPr>
      <w:proofErr w:type="gramStart"/>
      <w:r>
        <w:t>{{ bullets</w:t>
      </w:r>
      <w:proofErr w:type="gramEnd"/>
      <w:r>
        <w:t>2 }}</w:t>
      </w:r>
    </w:p>
    <w:p w14:paraId="7B58CA1C" w14:textId="64A08DEB" w:rsidR="00B3746C" w:rsidRDefault="00B3746C" w:rsidP="00531782">
      <w:pPr>
        <w:pStyle w:val="P-Regular"/>
      </w:pPr>
    </w:p>
    <w:p w14:paraId="184E8AF0" w14:textId="77777777" w:rsidR="00B3746C" w:rsidRDefault="00B3746C">
      <w:pPr>
        <w:rPr>
          <w:rFonts w:eastAsia="Arial"/>
          <w:lang w:val="en"/>
        </w:rPr>
      </w:pPr>
      <w:r>
        <w:br w:type="page"/>
      </w:r>
    </w:p>
    <w:p w14:paraId="1834C8EB" w14:textId="77777777" w:rsidR="00B3746C" w:rsidRPr="008D413A" w:rsidRDefault="00B3746C" w:rsidP="00B3746C">
      <w:pPr>
        <w:pStyle w:val="H1-Section"/>
      </w:pPr>
      <w:proofErr w:type="spellStart"/>
      <w:r w:rsidRPr="008D413A">
        <w:lastRenderedPageBreak/>
        <w:t>Packt</w:t>
      </w:r>
      <w:proofErr w:type="spellEnd"/>
      <w:r w:rsidRPr="008D413A">
        <w:t xml:space="preserve"> is searching for authors like you</w:t>
      </w:r>
    </w:p>
    <w:p w14:paraId="3C0CADE6" w14:textId="77777777" w:rsidR="00B3746C" w:rsidRPr="008D413A" w:rsidRDefault="00B3746C" w:rsidP="00B3746C">
      <w:pPr>
        <w:pStyle w:val="P-Regular"/>
      </w:pPr>
      <w:r w:rsidRPr="008D413A">
        <w:t xml:space="preserve">If you're interested in becoming an author for </w:t>
      </w:r>
      <w:proofErr w:type="spellStart"/>
      <w:r w:rsidRPr="008D413A">
        <w:t>Packt</w:t>
      </w:r>
      <w:proofErr w:type="spellEnd"/>
      <w:r w:rsidRPr="008D413A">
        <w:t xml:space="preserve">, please visit </w:t>
      </w:r>
      <w:r w:rsidRPr="006D6629">
        <w:rPr>
          <w:rStyle w:val="P-URL"/>
        </w:rPr>
        <w:t>authors.packtpub.com</w:t>
      </w:r>
      <w:r w:rsidRPr="008D413A">
        <w:t xml:space="preserve"> and apply today. We have worked with thousands of developers and tech professionals, just like you, to help them share their insight with the global tech community. You can make a general application, apply for a specific hot topic that we are recruiting an author for, or submit your own idea.</w:t>
      </w:r>
    </w:p>
    <w:sectPr w:rsidR="00B3746C" w:rsidRPr="008D413A" w:rsidSect="00BE2497">
      <w:pgSz w:w="12240" w:h="15840" w:code="1"/>
      <w:pgMar w:top="2347" w:right="2160" w:bottom="2707" w:left="2160" w:header="1973" w:footer="234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46A1A" w14:textId="77777777" w:rsidR="00235A33" w:rsidRDefault="00235A33" w:rsidP="0020137D">
      <w:pPr>
        <w:spacing w:after="0" w:line="240" w:lineRule="auto"/>
      </w:pPr>
      <w:r>
        <w:separator/>
      </w:r>
    </w:p>
  </w:endnote>
  <w:endnote w:type="continuationSeparator" w:id="0">
    <w:p w14:paraId="7BC551AF" w14:textId="77777777" w:rsidR="00235A33" w:rsidRDefault="00235A33" w:rsidP="00201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CFA7E" w14:textId="77777777" w:rsidR="00235A33" w:rsidRDefault="00235A33" w:rsidP="0020137D">
      <w:pPr>
        <w:spacing w:after="0" w:line="240" w:lineRule="auto"/>
      </w:pPr>
      <w:r>
        <w:separator/>
      </w:r>
    </w:p>
  </w:footnote>
  <w:footnote w:type="continuationSeparator" w:id="0">
    <w:p w14:paraId="6B15B905" w14:textId="77777777" w:rsidR="00235A33" w:rsidRDefault="00235A33" w:rsidP="00201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3"/>
  </w:num>
  <w:num w:numId="15">
    <w:abstractNumId w:val="25"/>
  </w:num>
  <w:num w:numId="16">
    <w:abstractNumId w:val="24"/>
  </w:num>
  <w:num w:numId="17">
    <w:abstractNumId w:val="20"/>
  </w:num>
  <w:num w:numId="18">
    <w:abstractNumId w:val="12"/>
  </w:num>
  <w:num w:numId="19">
    <w:abstractNumId w:val="19"/>
  </w:num>
  <w:num w:numId="20">
    <w:abstractNumId w:val="23"/>
  </w:num>
  <w:num w:numId="21">
    <w:abstractNumId w:val="14"/>
  </w:num>
  <w:num w:numId="22">
    <w:abstractNumId w:val="16"/>
  </w:num>
  <w:num w:numId="23">
    <w:abstractNumId w:val="21"/>
  </w:num>
  <w:num w:numId="24">
    <w:abstractNumId w:val="10"/>
  </w:num>
  <w:num w:numId="25">
    <w:abstractNumId w:val="18"/>
    <w:lvlOverride w:ilvl="0">
      <w:startOverride w:val="1"/>
    </w:lvlOverride>
  </w:num>
  <w:num w:numId="26">
    <w:abstractNumId w:val="18"/>
    <w:lvlOverride w:ilvl="0">
      <w:startOverride w:val="1"/>
    </w:lvlOverride>
  </w:num>
  <w:num w:numId="27">
    <w:abstractNumId w:val="18"/>
    <w:lvlOverride w:ilvl="0">
      <w:startOverride w:val="1"/>
    </w:lvlOverride>
  </w:num>
  <w:num w:numId="28">
    <w:abstractNumId w:val="22"/>
  </w:num>
  <w:num w:numId="29">
    <w:abstractNumId w:val="18"/>
    <w:lvlOverride w:ilvl="0">
      <w:startOverride w:val="1"/>
    </w:lvlOverride>
  </w:num>
  <w:num w:numId="30">
    <w:abstractNumId w:val="18"/>
    <w:lvlOverride w:ilvl="0">
      <w:startOverride w:val="1"/>
    </w:lvlOverride>
  </w:num>
  <w:num w:numId="31">
    <w:abstractNumId w:val="15"/>
  </w:num>
  <w:num w:numId="32">
    <w:abstractNumId w:val="18"/>
    <w:lvlOverride w:ilvl="0">
      <w:startOverride w:val="1"/>
    </w:lvlOverride>
  </w:num>
  <w:num w:numId="33">
    <w:abstractNumId w:val="18"/>
    <w:lvlOverride w:ilvl="0">
      <w:startOverride w:val="1"/>
    </w:lvlOverride>
  </w:num>
  <w:num w:numId="34">
    <w:abstractNumId w:val="18"/>
    <w:lvlOverride w:ilvl="0">
      <w:startOverride w:val="1"/>
    </w:lvlOverride>
  </w:num>
  <w:num w:numId="35">
    <w:abstractNumId w:val="18"/>
    <w:lvlOverride w:ilvl="0">
      <w:startOverride w:val="1"/>
    </w:lvlOverride>
  </w:num>
  <w:num w:numId="36">
    <w:abstractNumId w:val="18"/>
    <w:lvlOverride w:ilvl="0">
      <w:startOverride w:val="1"/>
    </w:lvlOverride>
  </w:num>
  <w:num w:numId="37">
    <w:abstractNumId w:val="18"/>
    <w:lvlOverride w:ilvl="0">
      <w:startOverride w:val="1"/>
    </w:lvlOverride>
  </w:num>
  <w:num w:numId="38">
    <w:abstractNumId w:val="18"/>
    <w:lvlOverride w:ilvl="0">
      <w:startOverride w:val="1"/>
    </w:lvlOverride>
  </w:num>
  <w:num w:numId="39">
    <w:abstractNumId w:val="18"/>
    <w:lvlOverride w:ilvl="0">
      <w:startOverride w:val="1"/>
    </w:lvlOverride>
  </w:num>
  <w:num w:numId="40">
    <w:abstractNumId w:val="18"/>
    <w:lvlOverride w:ilvl="0">
      <w:startOverride w:val="1"/>
    </w:lvlOverride>
  </w:num>
  <w:num w:numId="41">
    <w:abstractNumId w:val="18"/>
    <w:lvlOverride w:ilvl="0">
      <w:startOverride w:val="1"/>
    </w:lvlOverride>
  </w:num>
  <w:num w:numId="42">
    <w:abstractNumId w:val="18"/>
    <w:lvlOverride w:ilvl="0">
      <w:startOverride w:val="1"/>
    </w:lvlOverride>
  </w:num>
  <w:num w:numId="43">
    <w:abstractNumId w:val="18"/>
    <w:lvlOverride w:ilvl="0">
      <w:startOverride w:val="1"/>
    </w:lvlOverride>
  </w:num>
  <w:num w:numId="44">
    <w:abstractNumId w:val="18"/>
    <w:lvlOverride w:ilvl="0">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180"/>
    <w:rsid w:val="00035535"/>
    <w:rsid w:val="0004373F"/>
    <w:rsid w:val="000636EB"/>
    <w:rsid w:val="00086DB5"/>
    <w:rsid w:val="0009120A"/>
    <w:rsid w:val="000B6564"/>
    <w:rsid w:val="000F673A"/>
    <w:rsid w:val="00101314"/>
    <w:rsid w:val="001014CC"/>
    <w:rsid w:val="00123A1A"/>
    <w:rsid w:val="001E6832"/>
    <w:rsid w:val="0020073A"/>
    <w:rsid w:val="0020137D"/>
    <w:rsid w:val="00204BA3"/>
    <w:rsid w:val="00212253"/>
    <w:rsid w:val="00217116"/>
    <w:rsid w:val="00217A7E"/>
    <w:rsid w:val="00234070"/>
    <w:rsid w:val="00235A33"/>
    <w:rsid w:val="00235DDE"/>
    <w:rsid w:val="0025053C"/>
    <w:rsid w:val="002507A5"/>
    <w:rsid w:val="00251F34"/>
    <w:rsid w:val="00283AA0"/>
    <w:rsid w:val="002A17B7"/>
    <w:rsid w:val="002B3E85"/>
    <w:rsid w:val="002B575F"/>
    <w:rsid w:val="002F0EEE"/>
    <w:rsid w:val="00324807"/>
    <w:rsid w:val="00325A5B"/>
    <w:rsid w:val="00361761"/>
    <w:rsid w:val="003767E1"/>
    <w:rsid w:val="003770A2"/>
    <w:rsid w:val="00386256"/>
    <w:rsid w:val="003B6E22"/>
    <w:rsid w:val="003C45C6"/>
    <w:rsid w:val="0043035F"/>
    <w:rsid w:val="0047308D"/>
    <w:rsid w:val="0047365C"/>
    <w:rsid w:val="004C0374"/>
    <w:rsid w:val="004C29BE"/>
    <w:rsid w:val="004D1C2E"/>
    <w:rsid w:val="004D1F6A"/>
    <w:rsid w:val="004E11BB"/>
    <w:rsid w:val="00511551"/>
    <w:rsid w:val="00531782"/>
    <w:rsid w:val="00570370"/>
    <w:rsid w:val="005735B0"/>
    <w:rsid w:val="0057443D"/>
    <w:rsid w:val="0060629A"/>
    <w:rsid w:val="00612CBB"/>
    <w:rsid w:val="00670F5F"/>
    <w:rsid w:val="00683D19"/>
    <w:rsid w:val="006E12D9"/>
    <w:rsid w:val="007242DA"/>
    <w:rsid w:val="00733234"/>
    <w:rsid w:val="00733CC1"/>
    <w:rsid w:val="00760A21"/>
    <w:rsid w:val="00775238"/>
    <w:rsid w:val="00780C03"/>
    <w:rsid w:val="00794157"/>
    <w:rsid w:val="007A10B4"/>
    <w:rsid w:val="007A233C"/>
    <w:rsid w:val="007C7E9A"/>
    <w:rsid w:val="00887581"/>
    <w:rsid w:val="0089201C"/>
    <w:rsid w:val="008B20F6"/>
    <w:rsid w:val="008D0B73"/>
    <w:rsid w:val="008F7FC4"/>
    <w:rsid w:val="009258DE"/>
    <w:rsid w:val="00934A53"/>
    <w:rsid w:val="00940E1A"/>
    <w:rsid w:val="00967DCC"/>
    <w:rsid w:val="009A7CF7"/>
    <w:rsid w:val="00A375F0"/>
    <w:rsid w:val="00A42540"/>
    <w:rsid w:val="00A46E07"/>
    <w:rsid w:val="00A617F7"/>
    <w:rsid w:val="00A6433C"/>
    <w:rsid w:val="00B278A0"/>
    <w:rsid w:val="00B34934"/>
    <w:rsid w:val="00B3746C"/>
    <w:rsid w:val="00B62A3E"/>
    <w:rsid w:val="00B62B35"/>
    <w:rsid w:val="00B72559"/>
    <w:rsid w:val="00B9537A"/>
    <w:rsid w:val="00BA7F42"/>
    <w:rsid w:val="00BB12A8"/>
    <w:rsid w:val="00BB155C"/>
    <w:rsid w:val="00BD0C70"/>
    <w:rsid w:val="00BD6820"/>
    <w:rsid w:val="00BE2497"/>
    <w:rsid w:val="00C12C17"/>
    <w:rsid w:val="00C3741C"/>
    <w:rsid w:val="00CA6204"/>
    <w:rsid w:val="00CB6762"/>
    <w:rsid w:val="00CB75DA"/>
    <w:rsid w:val="00CC53DA"/>
    <w:rsid w:val="00CC6A3F"/>
    <w:rsid w:val="00CE5FB7"/>
    <w:rsid w:val="00D025E8"/>
    <w:rsid w:val="00D16C74"/>
    <w:rsid w:val="00D5505B"/>
    <w:rsid w:val="00D61752"/>
    <w:rsid w:val="00D703A6"/>
    <w:rsid w:val="00E20017"/>
    <w:rsid w:val="00E230ED"/>
    <w:rsid w:val="00E24FDA"/>
    <w:rsid w:val="00E32E2E"/>
    <w:rsid w:val="00E63D73"/>
    <w:rsid w:val="00E710F2"/>
    <w:rsid w:val="00E7149F"/>
    <w:rsid w:val="00E90E41"/>
    <w:rsid w:val="00F15EE8"/>
    <w:rsid w:val="00F26228"/>
    <w:rsid w:val="00F331ED"/>
    <w:rsid w:val="00F44412"/>
    <w:rsid w:val="00F520C9"/>
    <w:rsid w:val="00F52180"/>
    <w:rsid w:val="00F543EA"/>
    <w:rsid w:val="00F8327D"/>
    <w:rsid w:val="00F961D2"/>
    <w:rsid w:val="00FA63E6"/>
    <w:rsid w:val="00FF1DF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9DFA"/>
  <w15:chartTrackingRefBased/>
  <w15:docId w15:val="{EFDEB234-1777-455C-8624-184F1587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531782"/>
    <w:rPr>
      <w:lang w:val="en-US"/>
    </w:rPr>
  </w:style>
  <w:style w:type="paragraph" w:styleId="Heading1">
    <w:name w:val="heading 1"/>
    <w:basedOn w:val="Normal"/>
    <w:next w:val="Normal"/>
    <w:link w:val="Heading1Char"/>
    <w:uiPriority w:val="9"/>
    <w:qFormat/>
    <w:rsid w:val="007A10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10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0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10B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7A10B4"/>
    <w:pPr>
      <w:keepNext/>
      <w:keepLines/>
      <w:spacing w:before="240" w:after="80"/>
      <w:outlineLvl w:val="4"/>
    </w:pPr>
    <w:rPr>
      <w:sz w:val="20"/>
    </w:rPr>
  </w:style>
  <w:style w:type="paragraph" w:styleId="Heading6">
    <w:name w:val="heading 6"/>
    <w:basedOn w:val="Heading5"/>
    <w:next w:val="Normal"/>
    <w:link w:val="Heading6Char"/>
    <w:rsid w:val="007A10B4"/>
    <w:pPr>
      <w:spacing w:before="120" w:after="240"/>
      <w:outlineLvl w:val="5"/>
    </w:pPr>
  </w:style>
  <w:style w:type="paragraph" w:styleId="Heading7">
    <w:name w:val="heading 7"/>
    <w:basedOn w:val="Normal"/>
    <w:next w:val="Normal"/>
    <w:link w:val="Heading7Char"/>
    <w:uiPriority w:val="9"/>
    <w:unhideWhenUsed/>
    <w:rsid w:val="007A10B4"/>
    <w:pPr>
      <w:keepNext/>
      <w:keepLines/>
      <w:spacing w:before="240" w:after="240"/>
      <w:outlineLvl w:val="6"/>
    </w:pPr>
    <w:rPr>
      <w:rFonts w:eastAsiaTheme="majorEastAsia" w:cstheme="majorBidi"/>
      <w:iCs/>
      <w:sz w:val="24"/>
    </w:rPr>
  </w:style>
  <w:style w:type="paragraph" w:styleId="Heading8">
    <w:name w:val="heading 8"/>
    <w:basedOn w:val="Normal"/>
    <w:next w:val="Normal"/>
    <w:link w:val="Heading8Char"/>
    <w:uiPriority w:val="9"/>
    <w:unhideWhenUsed/>
    <w:rsid w:val="007A10B4"/>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7A10B4"/>
    <w:pPr>
      <w:keepNext/>
      <w:keepLines/>
      <w:spacing w:before="40" w:after="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0B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A10B4"/>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7A10B4"/>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7A10B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7A10B4"/>
    <w:rPr>
      <w:sz w:val="20"/>
      <w:lang w:val="en-US"/>
    </w:rPr>
  </w:style>
  <w:style w:type="character" w:customStyle="1" w:styleId="Heading6Char">
    <w:name w:val="Heading 6 Char"/>
    <w:basedOn w:val="DefaultParagraphFont"/>
    <w:link w:val="Heading6"/>
    <w:rsid w:val="007A10B4"/>
    <w:rPr>
      <w:sz w:val="20"/>
      <w:lang w:val="en-US"/>
    </w:rPr>
  </w:style>
  <w:style w:type="character" w:customStyle="1" w:styleId="Heading7Char">
    <w:name w:val="Heading 7 Char"/>
    <w:basedOn w:val="DefaultParagraphFont"/>
    <w:link w:val="Heading7"/>
    <w:uiPriority w:val="9"/>
    <w:rsid w:val="007A10B4"/>
    <w:rPr>
      <w:rFonts w:eastAsiaTheme="majorEastAsia" w:cstheme="majorBidi"/>
      <w:iCs/>
      <w:sz w:val="24"/>
      <w:lang w:val="en-US"/>
    </w:rPr>
  </w:style>
  <w:style w:type="character" w:customStyle="1" w:styleId="Heading8Char">
    <w:name w:val="Heading 8 Char"/>
    <w:basedOn w:val="DefaultParagraphFont"/>
    <w:link w:val="Heading8"/>
    <w:uiPriority w:val="9"/>
    <w:rsid w:val="007A10B4"/>
    <w:rPr>
      <w:rFonts w:eastAsiaTheme="majorEastAsia" w:cstheme="majorBidi"/>
      <w:szCs w:val="21"/>
      <w:lang w:val="en-US"/>
    </w:rPr>
  </w:style>
  <w:style w:type="character" w:customStyle="1" w:styleId="Heading9Char">
    <w:name w:val="Heading 9 Char"/>
    <w:basedOn w:val="DefaultParagraphFont"/>
    <w:link w:val="Heading9"/>
    <w:uiPriority w:val="9"/>
    <w:semiHidden/>
    <w:rsid w:val="007A10B4"/>
    <w:rPr>
      <w:rFonts w:asciiTheme="majorHAnsi" w:eastAsiaTheme="majorEastAsia" w:hAnsiTheme="majorHAnsi" w:cstheme="majorBidi"/>
      <w:i/>
      <w:iCs/>
      <w:sz w:val="21"/>
      <w:szCs w:val="21"/>
      <w:lang w:val="en-US"/>
    </w:rPr>
  </w:style>
  <w:style w:type="character" w:customStyle="1" w:styleId="P-Bold">
    <w:name w:val="P - Bold"/>
    <w:uiPriority w:val="1"/>
    <w:qFormat/>
    <w:rsid w:val="007A10B4"/>
    <w:rPr>
      <w:rFonts w:ascii="Arial" w:hAnsi="Arial"/>
      <w:b/>
      <w:sz w:val="22"/>
      <w:bdr w:val="none" w:sz="0" w:space="0" w:color="auto"/>
      <w:shd w:val="clear" w:color="auto" w:fill="73FDD6"/>
    </w:rPr>
  </w:style>
  <w:style w:type="paragraph" w:customStyle="1" w:styleId="P-Callout">
    <w:name w:val="P - Callout"/>
    <w:basedOn w:val="Normal"/>
    <w:next w:val="Normal"/>
    <w:qFormat/>
    <w:rsid w:val="007A10B4"/>
    <w:pPr>
      <w:shd w:val="clear" w:color="auto" w:fill="E2EFD9" w:themeFill="accent6" w:themeFillTint="33"/>
      <w:spacing w:before="120" w:after="360"/>
      <w:mirrorIndents/>
    </w:pPr>
    <w:rPr>
      <w:rFonts w:eastAsia="Arial"/>
      <w:lang w:val="en"/>
    </w:rPr>
  </w:style>
  <w:style w:type="character" w:customStyle="1" w:styleId="P-Keyword">
    <w:name w:val="P - Keyword"/>
    <w:uiPriority w:val="1"/>
    <w:qFormat/>
    <w:rsid w:val="007A10B4"/>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7A10B4"/>
    <w:pPr>
      <w:numPr>
        <w:numId w:val="25"/>
      </w:numPr>
      <w:spacing w:before="160" w:line="300" w:lineRule="auto"/>
    </w:pPr>
    <w:rPr>
      <w:rFonts w:eastAsia="Arial"/>
      <w:lang w:val="en"/>
    </w:rPr>
  </w:style>
  <w:style w:type="paragraph" w:customStyle="1" w:styleId="L-Bullets">
    <w:name w:val="L - Bullets"/>
    <w:basedOn w:val="Normal"/>
    <w:qFormat/>
    <w:rsid w:val="007A10B4"/>
    <w:pPr>
      <w:numPr>
        <w:numId w:val="2"/>
      </w:numPr>
      <w:spacing w:before="120" w:after="120" w:line="300" w:lineRule="auto"/>
    </w:pPr>
    <w:rPr>
      <w:rFonts w:eastAsia="Arial"/>
      <w:lang w:val="en"/>
    </w:rPr>
  </w:style>
  <w:style w:type="character" w:customStyle="1" w:styleId="P-URL">
    <w:name w:val="P - URL"/>
    <w:basedOn w:val="DefaultParagraphFont"/>
    <w:uiPriority w:val="1"/>
    <w:qFormat/>
    <w:rsid w:val="007A10B4"/>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7A10B4"/>
    <w:rPr>
      <w:rFonts w:ascii="Arial" w:hAnsi="Arial"/>
      <w:i/>
      <w:color w:val="auto"/>
      <w:sz w:val="22"/>
      <w:bdr w:val="none" w:sz="0" w:space="0" w:color="auto"/>
      <w:shd w:val="clear" w:color="auto" w:fill="FFFC00"/>
    </w:rPr>
  </w:style>
  <w:style w:type="character" w:customStyle="1" w:styleId="P-Code">
    <w:name w:val="P - Code"/>
    <w:uiPriority w:val="1"/>
    <w:qFormat/>
    <w:rsid w:val="007A10B4"/>
    <w:rPr>
      <w:rFonts w:ascii="Courier" w:hAnsi="Courier"/>
      <w:sz w:val="22"/>
      <w:bdr w:val="none" w:sz="0" w:space="0" w:color="auto"/>
      <w:shd w:val="clear" w:color="auto" w:fill="D5FC79"/>
    </w:rPr>
  </w:style>
  <w:style w:type="paragraph" w:customStyle="1" w:styleId="H1-Section">
    <w:name w:val="H1 - Section"/>
    <w:basedOn w:val="Heading1"/>
    <w:next w:val="Normal"/>
    <w:qFormat/>
    <w:rsid w:val="007A10B4"/>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7A10B4"/>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7A10B4"/>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7A10B4"/>
    <w:pPr>
      <w:spacing w:before="120" w:after="120"/>
    </w:pPr>
    <w:rPr>
      <w:rFonts w:eastAsia="Arial"/>
      <w:lang w:val="en"/>
    </w:rPr>
  </w:style>
  <w:style w:type="paragraph" w:customStyle="1" w:styleId="H3-Subheading">
    <w:name w:val="H3 - Subheading"/>
    <w:basedOn w:val="Heading3"/>
    <w:next w:val="Normal"/>
    <w:qFormat/>
    <w:rsid w:val="007A10B4"/>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7A10B4"/>
    <w:pPr>
      <w:spacing w:before="120" w:after="240"/>
      <w:jc w:val="center"/>
    </w:pPr>
    <w:rPr>
      <w:rFonts w:eastAsia="Arial"/>
      <w:b/>
      <w:color w:val="FF0000"/>
      <w:sz w:val="20"/>
      <w:lang w:val="en"/>
    </w:rPr>
  </w:style>
  <w:style w:type="paragraph" w:customStyle="1" w:styleId="SC-Heading">
    <w:name w:val="SC - Heading"/>
    <w:next w:val="H1-Section"/>
    <w:qFormat/>
    <w:rsid w:val="007A10B4"/>
    <w:pPr>
      <w:spacing w:before="240" w:after="240"/>
    </w:pPr>
    <w:rPr>
      <w:rFonts w:eastAsiaTheme="majorEastAsia" w:cstheme="majorBidi"/>
      <w:b/>
      <w:iCs/>
      <w:color w:val="FF0000"/>
      <w:sz w:val="24"/>
      <w:lang w:val="en"/>
    </w:rPr>
  </w:style>
  <w:style w:type="paragraph" w:customStyle="1" w:styleId="SC-Link">
    <w:name w:val="SC - Link"/>
    <w:qFormat/>
    <w:rsid w:val="007A10B4"/>
    <w:pPr>
      <w:spacing w:before="200" w:after="240"/>
    </w:pPr>
    <w:rPr>
      <w:rFonts w:eastAsiaTheme="majorEastAsia" w:cstheme="majorBidi"/>
      <w:b/>
      <w:color w:val="00B050"/>
      <w:szCs w:val="21"/>
      <w:lang w:val="en"/>
    </w:rPr>
  </w:style>
  <w:style w:type="paragraph" w:customStyle="1" w:styleId="P-Source">
    <w:name w:val="P - Source"/>
    <w:qFormat/>
    <w:rsid w:val="007A10B4"/>
    <w:pPr>
      <w:shd w:val="solid" w:color="auto" w:fill="auto"/>
    </w:pPr>
    <w:rPr>
      <w:rFonts w:ascii="Courier" w:eastAsia="Arial" w:hAnsi="Courier" w:cs="Consolas"/>
      <w:szCs w:val="21"/>
      <w:lang w:val="en"/>
    </w:rPr>
  </w:style>
  <w:style w:type="paragraph" w:customStyle="1" w:styleId="L-Regular">
    <w:name w:val="L - Regular"/>
    <w:basedOn w:val="L-Numbers"/>
    <w:qFormat/>
    <w:rsid w:val="007A10B4"/>
    <w:pPr>
      <w:numPr>
        <w:numId w:val="0"/>
      </w:numPr>
      <w:ind w:left="720"/>
    </w:pPr>
  </w:style>
  <w:style w:type="paragraph" w:customStyle="1" w:styleId="L-Source">
    <w:name w:val="L - Source"/>
    <w:basedOn w:val="P-Source"/>
    <w:qFormat/>
    <w:rsid w:val="007A10B4"/>
    <w:pPr>
      <w:shd w:val="pct50" w:color="D9E2F3" w:themeColor="accent1" w:themeTint="33" w:fill="auto"/>
      <w:ind w:left="720"/>
    </w:pPr>
  </w:style>
  <w:style w:type="table" w:styleId="TableGrid">
    <w:name w:val="Table Grid"/>
    <w:basedOn w:val="TableNormal"/>
    <w:uiPriority w:val="39"/>
    <w:rsid w:val="007A10B4"/>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7A10B4"/>
    <w:rPr>
      <w:rFonts w:ascii="Courier" w:hAnsi="Courier"/>
      <w:b/>
      <w:bdr w:val="none" w:sz="0" w:space="0" w:color="auto"/>
      <w:shd w:val="clear" w:color="auto" w:fill="F4D3D2"/>
    </w:rPr>
  </w:style>
  <w:style w:type="paragraph" w:customStyle="1" w:styleId="SC-Source">
    <w:name w:val="SC - Source"/>
    <w:basedOn w:val="P-Source"/>
    <w:qFormat/>
    <w:rsid w:val="007A10B4"/>
    <w:pPr>
      <w:shd w:val="pct50" w:color="D9E2F3" w:themeColor="accent1" w:themeTint="33" w:fill="auto"/>
    </w:pPr>
  </w:style>
  <w:style w:type="paragraph" w:customStyle="1" w:styleId="SP-Editorial">
    <w:name w:val="SP - Editorial"/>
    <w:next w:val="P-Regular"/>
    <w:qFormat/>
    <w:rsid w:val="007A10B4"/>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7A10B4"/>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7A10B4"/>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7A10B4"/>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7A10B4"/>
    <w:rPr>
      <w:color w:val="605E5C"/>
      <w:shd w:val="clear" w:color="auto" w:fill="E1DFDD"/>
    </w:rPr>
  </w:style>
  <w:style w:type="character" w:styleId="FollowedHyperlink">
    <w:name w:val="FollowedHyperlink"/>
    <w:basedOn w:val="DefaultParagraphFont"/>
    <w:uiPriority w:val="99"/>
    <w:semiHidden/>
    <w:rsid w:val="007A10B4"/>
    <w:rPr>
      <w:color w:val="954F72" w:themeColor="followedHyperlink"/>
      <w:u w:val="single"/>
    </w:rPr>
  </w:style>
  <w:style w:type="paragraph" w:styleId="Header">
    <w:name w:val="header"/>
    <w:basedOn w:val="Normal"/>
    <w:link w:val="HeaderChar"/>
    <w:uiPriority w:val="99"/>
    <w:semiHidden/>
    <w:rsid w:val="002013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0137D"/>
    <w:rPr>
      <w:lang w:val="en-US"/>
    </w:rPr>
  </w:style>
  <w:style w:type="paragraph" w:styleId="Footer">
    <w:name w:val="footer"/>
    <w:basedOn w:val="Normal"/>
    <w:link w:val="FooterChar"/>
    <w:uiPriority w:val="99"/>
    <w:semiHidden/>
    <w:rsid w:val="0020137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0137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604081">
      <w:bodyDiv w:val="1"/>
      <w:marLeft w:val="0"/>
      <w:marRight w:val="0"/>
      <w:marTop w:val="0"/>
      <w:marBottom w:val="0"/>
      <w:divBdr>
        <w:top w:val="none" w:sz="0" w:space="0" w:color="auto"/>
        <w:left w:val="none" w:sz="0" w:space="0" w:color="auto"/>
        <w:bottom w:val="none" w:sz="0" w:space="0" w:color="auto"/>
        <w:right w:val="none" w:sz="0" w:space="0" w:color="auto"/>
      </w:divBdr>
      <w:divsChild>
        <w:div w:id="1354117018">
          <w:marLeft w:val="0"/>
          <w:marRight w:val="0"/>
          <w:marTop w:val="480"/>
          <w:marBottom w:val="480"/>
          <w:divBdr>
            <w:top w:val="none" w:sz="0" w:space="0" w:color="auto"/>
            <w:left w:val="single" w:sz="48" w:space="24" w:color="CCCCCC"/>
            <w:bottom w:val="none" w:sz="0" w:space="0" w:color="auto"/>
            <w:right w:val="none" w:sz="0" w:space="0" w:color="auto"/>
          </w:divBdr>
        </w:div>
        <w:div w:id="815101128">
          <w:marLeft w:val="0"/>
          <w:marRight w:val="0"/>
          <w:marTop w:val="480"/>
          <w:marBottom w:val="480"/>
          <w:divBdr>
            <w:top w:val="none" w:sz="0" w:space="0" w:color="auto"/>
            <w:left w:val="single" w:sz="48" w:space="24" w:color="CCCCCC"/>
            <w:bottom w:val="none" w:sz="0" w:space="0" w:color="auto"/>
            <w:right w:val="none" w:sz="0" w:space="0" w:color="auto"/>
          </w:divBdr>
        </w:div>
        <w:div w:id="1258296124">
          <w:marLeft w:val="0"/>
          <w:marRight w:val="0"/>
          <w:marTop w:val="480"/>
          <w:marBottom w:val="480"/>
          <w:divBdr>
            <w:top w:val="none" w:sz="0" w:space="0" w:color="auto"/>
            <w:left w:val="single" w:sz="48" w:space="24" w:color="CCCCCC"/>
            <w:bottom w:val="none" w:sz="0" w:space="0" w:color="auto"/>
            <w:right w:val="none" w:sz="0" w:space="0" w:color="auto"/>
          </w:divBdr>
        </w:div>
        <w:div w:id="1806896457">
          <w:marLeft w:val="0"/>
          <w:marRight w:val="0"/>
          <w:marTop w:val="480"/>
          <w:marBottom w:val="480"/>
          <w:divBdr>
            <w:top w:val="none" w:sz="0" w:space="0" w:color="auto"/>
            <w:left w:val="single" w:sz="48" w:space="24" w:color="CCCCCC"/>
            <w:bottom w:val="none" w:sz="0" w:space="0" w:color="auto"/>
            <w:right w:val="none" w:sz="0" w:space="0" w:color="auto"/>
          </w:divBdr>
        </w:div>
      </w:divsChild>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138227821">
          <w:marLeft w:val="0"/>
          <w:marRight w:val="0"/>
          <w:marTop w:val="259"/>
          <w:marBottom w:val="259"/>
          <w:divBdr>
            <w:top w:val="none" w:sz="0" w:space="0" w:color="auto"/>
            <w:left w:val="none" w:sz="0" w:space="0" w:color="auto"/>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39595469">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sChild>
    </w:div>
    <w:div w:id="208765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Online%20Drive\OneDrive\Desktop\BackMatter%20Template%20-%20J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1A9548BA4B5414697D8C78EC1026675" ma:contentTypeVersion="8" ma:contentTypeDescription="Create a new document." ma:contentTypeScope="" ma:versionID="2375a8ac5a37361a548cf983eae23684">
  <xsd:schema xmlns:xsd="http://www.w3.org/2001/XMLSchema" xmlns:xs="http://www.w3.org/2001/XMLSchema" xmlns:p="http://schemas.microsoft.com/office/2006/metadata/properties" xmlns:ns2="2e1b1f8e-0786-4ae2-9c24-393310b669b0" targetNamespace="http://schemas.microsoft.com/office/2006/metadata/properties" ma:root="true" ma:fieldsID="39a95e7bbde3e732d0245f42b46c56c8" ns2:_="">
    <xsd:import namespace="2e1b1f8e-0786-4ae2-9c24-393310b669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1b1f8e-0786-4ae2-9c24-393310b669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27F2D-C63D-4024-941F-E45B5519E5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569546-A9D4-45DE-A657-8B9C91AED95C}">
  <ds:schemaRefs>
    <ds:schemaRef ds:uri="http://schemas.microsoft.com/sharepoint/v3/contenttype/forms"/>
  </ds:schemaRefs>
</ds:datastoreItem>
</file>

<file path=customXml/itemProps3.xml><?xml version="1.0" encoding="utf-8"?>
<ds:datastoreItem xmlns:ds="http://schemas.openxmlformats.org/officeDocument/2006/customXml" ds:itemID="{6382907E-1776-444F-9626-6261A33331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1b1f8e-0786-4ae2-9c24-393310b669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059136-02C9-4E1C-8C2B-2AA3AB9F4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BackMatter Template - JR.dotx</Template>
  <TotalTime>11</TotalTime>
  <Pages>3</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Ketan Kamble</cp:lastModifiedBy>
  <cp:revision>5</cp:revision>
  <dcterms:created xsi:type="dcterms:W3CDTF">2021-01-27T13:30:00Z</dcterms:created>
  <dcterms:modified xsi:type="dcterms:W3CDTF">2021-08-18T08:11:00Z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0x01010081A9548BA4B5414697D8C78EC1026675</vt:lpwstr>
  </property>
</Properties>
</file>